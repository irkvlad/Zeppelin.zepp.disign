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362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Макетная таблица для стандартного резюме"/>
      </w:tblPr>
      <w:tblGrid>
        <w:gridCol w:w="2594"/>
        <w:gridCol w:w="7472"/>
      </w:tblGrid>
      <w:tr w:rsidR="00085000" w14:paraId="4EFB6998" w14:textId="77777777" w:rsidTr="006F6DCD">
        <w:tc>
          <w:tcPr>
            <w:tcW w:w="2594" w:type="dxa"/>
          </w:tcPr>
          <w:p w14:paraId="3426C017" w14:textId="6DC79B17" w:rsidR="00085000" w:rsidRDefault="005C4256" w:rsidP="008E6E74">
            <w:pPr>
              <w:ind w:right="4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96E95F8" wp14:editId="365E06F8">
                  <wp:simplePos x="0" y="0"/>
                  <wp:positionH relativeFrom="column">
                    <wp:posOffset>579195</wp:posOffset>
                  </wp:positionH>
                  <wp:positionV relativeFrom="paragraph">
                    <wp:posOffset>0</wp:posOffset>
                  </wp:positionV>
                  <wp:extent cx="976712" cy="109253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066" y="21098"/>
                      <wp:lineTo x="2106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е фото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712" cy="10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  <w:tc>
          <w:tcPr>
            <w:tcW w:w="7472" w:type="dxa"/>
            <w:tcMar>
              <w:bottom w:w="576" w:type="dxa"/>
            </w:tcMar>
          </w:tcPr>
          <w:p w14:paraId="4DA3FEDB" w14:textId="77777777" w:rsidR="00085000" w:rsidRDefault="00CE6F24">
            <w:pPr>
              <w:pStyle w:val="a6"/>
            </w:pPr>
            <w:sdt>
              <w:sdtPr>
                <w:alias w:val="Ваше имя"/>
                <w:tag w:val=""/>
                <w:id w:val="-936988443"/>
                <w:placeholder>
                  <w:docPart w:val="AEA3652E23E24885A423C1E669D7C58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E6E74">
                  <w:t>Владимир Лощилов</w:t>
                </w:r>
              </w:sdtContent>
            </w:sdt>
          </w:p>
          <w:p w14:paraId="277502DC" w14:textId="77777777" w:rsidR="00085000" w:rsidRPr="008E6E74" w:rsidRDefault="008E6E74" w:rsidP="008E6E74">
            <w:r>
              <w:t>664053, Иркутск, ул.</w:t>
            </w:r>
            <w:r w:rsidR="00F53A57">
              <w:rPr>
                <w:rStyle w:val="a7"/>
                <w:lang w:bidi="ru-RU"/>
              </w:rPr>
              <w:t> </w:t>
            </w:r>
            <w:r>
              <w:rPr>
                <w:rStyle w:val="a7"/>
                <w:lang w:bidi="ru-RU"/>
              </w:rPr>
              <w:t>Баумана, д.</w:t>
            </w:r>
            <w:r w:rsidRPr="008E6E74">
              <w:rPr>
                <w:rStyle w:val="a7"/>
                <w:lang w:bidi="ru-RU"/>
              </w:rPr>
              <w:t xml:space="preserve"> </w:t>
            </w:r>
            <w:r>
              <w:rPr>
                <w:rStyle w:val="a7"/>
                <w:lang w:bidi="ru-RU"/>
              </w:rPr>
              <w:t>246, кв.34</w:t>
            </w:r>
            <w:r w:rsidR="00F53A57">
              <w:rPr>
                <w:rStyle w:val="a7"/>
                <w:lang w:bidi="ru-RU"/>
              </w:rPr>
              <w:t> |</w:t>
            </w:r>
            <w:r w:rsidRPr="008E6E74">
              <w:rPr>
                <w:rStyle w:val="a7"/>
                <w:lang w:bidi="ru-RU"/>
              </w:rPr>
              <w:t xml:space="preserve"> </w:t>
            </w:r>
            <w:r w:rsidR="00F53A57">
              <w:rPr>
                <w:rStyle w:val="a7"/>
                <w:lang w:bidi="ru-RU"/>
              </w:rPr>
              <w:t>  </w:t>
            </w:r>
            <w:proofErr w:type="spellStart"/>
            <w:r>
              <w:rPr>
                <w:lang w:val="en-US"/>
              </w:rPr>
              <w:t>irkwowan</w:t>
            </w:r>
            <w:proofErr w:type="spellEnd"/>
            <w:r w:rsidRPr="008E6E74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="00F53A57">
              <w:rPr>
                <w:rStyle w:val="a7"/>
                <w:lang w:bidi="ru-RU"/>
              </w:rPr>
              <w:t>  |  </w:t>
            </w:r>
            <w:r w:rsidRPr="008E6E74">
              <w:t>89025783766</w:t>
            </w:r>
          </w:p>
        </w:tc>
      </w:tr>
      <w:tr w:rsidR="00B51798" w14:paraId="074AD7DC" w14:textId="77777777" w:rsidTr="006F6DCD">
        <w:tc>
          <w:tcPr>
            <w:tcW w:w="2594" w:type="dxa"/>
          </w:tcPr>
          <w:p w14:paraId="244D3DA3" w14:textId="77777777" w:rsidR="00B51798" w:rsidRDefault="00B51798">
            <w:pPr>
              <w:pStyle w:val="1"/>
              <w:outlineLvl w:val="0"/>
              <w:rPr>
                <w:lang w:bidi="ru-RU"/>
              </w:rPr>
            </w:pPr>
            <w:r>
              <w:rPr>
                <w:lang w:bidi="ru-RU"/>
              </w:rPr>
              <w:t>Семья</w:t>
            </w:r>
          </w:p>
        </w:tc>
        <w:tc>
          <w:tcPr>
            <w:tcW w:w="7472" w:type="dxa"/>
          </w:tcPr>
          <w:p w14:paraId="42425F32" w14:textId="5954F4CD" w:rsidR="00B51798" w:rsidRDefault="00B51798" w:rsidP="00F87CA3">
            <w:r>
              <w:t xml:space="preserve">Женат, </w:t>
            </w:r>
            <w:r w:rsidR="00F87CA3">
              <w:t>трое</w:t>
            </w:r>
            <w:r>
              <w:t xml:space="preserve"> детей</w:t>
            </w:r>
            <w:r w:rsidR="00F87CA3">
              <w:t>.</w:t>
            </w:r>
          </w:p>
        </w:tc>
      </w:tr>
      <w:tr w:rsidR="00085000" w14:paraId="790A221A" w14:textId="77777777" w:rsidTr="006F6DCD">
        <w:tc>
          <w:tcPr>
            <w:tcW w:w="2594" w:type="dxa"/>
          </w:tcPr>
          <w:p w14:paraId="5D47CC77" w14:textId="77777777" w:rsidR="00085000" w:rsidRDefault="00F53A57">
            <w:pPr>
              <w:pStyle w:val="1"/>
              <w:outlineLvl w:val="0"/>
            </w:pPr>
            <w:r>
              <w:rPr>
                <w:lang w:bidi="ru-RU"/>
              </w:rPr>
              <w:t>Навыки и умения</w:t>
            </w:r>
          </w:p>
        </w:tc>
        <w:tc>
          <w:tcPr>
            <w:tcW w:w="7472" w:type="dxa"/>
          </w:tcPr>
          <w:p w14:paraId="267BDE41" w14:textId="7AC88D9B" w:rsidR="00085000" w:rsidRPr="008217D7" w:rsidRDefault="00BE1E77" w:rsidP="00590D63">
            <w:r>
              <w:t>Управление IT отделом</w:t>
            </w:r>
            <w:r w:rsidR="00460A5E">
              <w:t xml:space="preserve"> фирмы, подбор и </w:t>
            </w:r>
            <w:r w:rsidR="00B94313">
              <w:t>организация</w:t>
            </w:r>
            <w:r w:rsidR="00460A5E">
              <w:t xml:space="preserve"> работы</w:t>
            </w:r>
            <w:r w:rsidR="006E6D36">
              <w:t>,</w:t>
            </w:r>
            <w:bookmarkStart w:id="0" w:name="_GoBack"/>
            <w:bookmarkEnd w:id="0"/>
            <w:r w:rsidR="00460A5E">
              <w:t xml:space="preserve"> </w:t>
            </w:r>
            <w:r w:rsidR="006E202F" w:rsidRPr="00A80B59">
              <w:t>аутсорсинг</w:t>
            </w:r>
            <w:r w:rsidR="00460A5E">
              <w:t xml:space="preserve"> </w:t>
            </w:r>
            <w:r w:rsidR="006C2B17">
              <w:t xml:space="preserve">компаний по обслуживанию </w:t>
            </w:r>
            <w:r w:rsidR="002063A2">
              <w:t xml:space="preserve">IT структуры, </w:t>
            </w:r>
            <w:r w:rsidR="00D61E13">
              <w:t xml:space="preserve">нахождение эффективных </w:t>
            </w:r>
            <w:r w:rsidR="00350BB0">
              <w:t xml:space="preserve">решений для </w:t>
            </w:r>
            <w:r w:rsidR="00F26BD4">
              <w:t xml:space="preserve">удовлетворения потребностей фирмы, </w:t>
            </w:r>
            <w:r w:rsidR="000477AF">
              <w:t xml:space="preserve">налаживание продуктивных рабочих отношений с коллегами </w:t>
            </w:r>
            <w:r w:rsidR="00535266">
              <w:t>и подчинёнными.</w:t>
            </w:r>
            <w:r w:rsidR="004B3C58">
              <w:t xml:space="preserve"> </w:t>
            </w:r>
            <w:r w:rsidR="00460A5E">
              <w:t xml:space="preserve"> Обслуживание</w:t>
            </w:r>
            <w:r w:rsidR="00B51798">
              <w:t>, настройка установка рабочих станций</w:t>
            </w:r>
            <w:r w:rsidR="008217D7">
              <w:t xml:space="preserve"> и серверов</w:t>
            </w:r>
            <w:r w:rsidR="00B51798">
              <w:t xml:space="preserve"> на базе операционных систем </w:t>
            </w:r>
            <w:r w:rsidR="00B51798">
              <w:rPr>
                <w:lang w:val="en-US"/>
              </w:rPr>
              <w:t>Windows</w:t>
            </w:r>
            <w:r w:rsidR="00B51798">
              <w:t xml:space="preserve">, </w:t>
            </w:r>
            <w:r w:rsidR="00B51798">
              <w:rPr>
                <w:lang w:val="en-US"/>
              </w:rPr>
              <w:t>Linux</w:t>
            </w:r>
            <w:r w:rsidR="00B51798">
              <w:t>. Обслуживание</w:t>
            </w:r>
            <w:r w:rsidR="005C4256">
              <w:t>,</w:t>
            </w:r>
            <w:r w:rsidR="00B51798">
              <w:t xml:space="preserve"> настройка</w:t>
            </w:r>
            <w:r w:rsidR="005C4256">
              <w:t>,</w:t>
            </w:r>
            <w:r w:rsidR="00B51798">
              <w:t xml:space="preserve"> наладка локальных сетей, установка и настройка виртуальных сетей (</w:t>
            </w:r>
            <w:proofErr w:type="spellStart"/>
            <w:r w:rsidR="00B51798">
              <w:rPr>
                <w:lang w:val="en-US"/>
              </w:rPr>
              <w:t>OpenVPN</w:t>
            </w:r>
            <w:proofErr w:type="spellEnd"/>
            <w:r w:rsidR="00B51798" w:rsidRPr="00B51798">
              <w:t xml:space="preserve">), </w:t>
            </w:r>
            <w:r w:rsidR="00B51798">
              <w:t xml:space="preserve">языки </w:t>
            </w:r>
            <w:r w:rsidR="008217D7">
              <w:t>программирования</w:t>
            </w:r>
            <w:r w:rsidR="00B51798">
              <w:t xml:space="preserve">: </w:t>
            </w:r>
            <w:r w:rsidR="00B51798">
              <w:rPr>
                <w:lang w:val="en-US"/>
              </w:rPr>
              <w:t>C</w:t>
            </w:r>
            <w:r w:rsidR="00B51798">
              <w:t>#</w:t>
            </w:r>
            <w:r w:rsidR="00B51798" w:rsidRPr="00B51798">
              <w:t>,</w:t>
            </w:r>
            <w:r w:rsidR="00B51798">
              <w:t xml:space="preserve"> </w:t>
            </w:r>
            <w:proofErr w:type="spellStart"/>
            <w:r w:rsidR="00B51798">
              <w:t>Java</w:t>
            </w:r>
            <w:proofErr w:type="spellEnd"/>
            <w:r w:rsidR="00B51798">
              <w:t>,</w:t>
            </w:r>
            <w:r w:rsidR="00B51798" w:rsidRPr="00B51798">
              <w:t xml:space="preserve"> </w:t>
            </w:r>
            <w:r w:rsidR="00B51798">
              <w:rPr>
                <w:lang w:val="en-US"/>
              </w:rPr>
              <w:t>JavaScript</w:t>
            </w:r>
            <w:r w:rsidR="00B51798" w:rsidRPr="00B51798">
              <w:t xml:space="preserve">, </w:t>
            </w:r>
            <w:r w:rsidR="00B51798">
              <w:rPr>
                <w:lang w:val="en-US"/>
              </w:rPr>
              <w:t>PHP</w:t>
            </w:r>
            <w:r w:rsidR="00B51798" w:rsidRPr="00B51798">
              <w:t xml:space="preserve">, </w:t>
            </w:r>
            <w:r w:rsidR="00B51798">
              <w:rPr>
                <w:lang w:val="en-US"/>
              </w:rPr>
              <w:t>HTML</w:t>
            </w:r>
            <w:r w:rsidR="00B51798" w:rsidRPr="00B51798">
              <w:t xml:space="preserve">, </w:t>
            </w:r>
            <w:r w:rsidR="00B51798">
              <w:rPr>
                <w:lang w:val="en-US"/>
              </w:rPr>
              <w:t>CSS</w:t>
            </w:r>
            <w:r w:rsidR="00590D63">
              <w:t>,</w:t>
            </w:r>
            <w:r w:rsidR="008217D7">
              <w:t xml:space="preserve"> </w:t>
            </w:r>
            <w:r w:rsidR="008217D7">
              <w:rPr>
                <w:lang w:val="en-US"/>
              </w:rPr>
              <w:t>MySQL</w:t>
            </w:r>
            <w:r w:rsidR="005C4256">
              <w:t>.</w:t>
            </w:r>
            <w:r w:rsidR="00B51798" w:rsidRPr="00B51798">
              <w:t xml:space="preserve"> </w:t>
            </w:r>
            <w:r w:rsidR="00B51798">
              <w:t xml:space="preserve">Создание и обслуживание </w:t>
            </w:r>
            <w:proofErr w:type="spellStart"/>
            <w:proofErr w:type="gramStart"/>
            <w:r w:rsidR="00B51798" w:rsidRPr="008217D7">
              <w:t>веб.</w:t>
            </w:r>
            <w:r w:rsidR="00B51798">
              <w:t>сайтов</w:t>
            </w:r>
            <w:proofErr w:type="spellEnd"/>
            <w:proofErr w:type="gramEnd"/>
            <w:r w:rsidR="00590D63">
              <w:t>.</w:t>
            </w:r>
            <w:r w:rsidR="001266A5">
              <w:t xml:space="preserve"> 1С Производство (УПП, Торговля)</w:t>
            </w:r>
            <w:r w:rsidR="00B51798">
              <w:t>.</w:t>
            </w:r>
            <w:r w:rsidR="008217D7">
              <w:t xml:space="preserve"> </w:t>
            </w:r>
            <w:r w:rsidR="001031DB">
              <w:t>Анализ и автоматизация</w:t>
            </w:r>
            <w:r w:rsidR="00590D63">
              <w:t xml:space="preserve"> бизнес-</w:t>
            </w:r>
            <w:r w:rsidR="001031DB">
              <w:t xml:space="preserve">процессов, написание технических заданий, постановка задач, контроль исполнения, тестирование ПО, составление пользовательских инструкций, поддержка пользователей. </w:t>
            </w:r>
            <w:r w:rsidR="008217D7">
              <w:t xml:space="preserve">Обслуживание и мелкий ремонт различной </w:t>
            </w:r>
            <w:proofErr w:type="spellStart"/>
            <w:proofErr w:type="gramStart"/>
            <w:r w:rsidR="008217D7">
              <w:t>орг.техники</w:t>
            </w:r>
            <w:proofErr w:type="spellEnd"/>
            <w:proofErr w:type="gramEnd"/>
            <w:r w:rsidR="008217D7">
              <w:t xml:space="preserve"> (принтеры , фотоаппараты, сканеры , телефоны). Обслуживание </w:t>
            </w:r>
            <w:r w:rsidR="008217D7">
              <w:rPr>
                <w:lang w:val="en-US"/>
              </w:rPr>
              <w:t>IP</w:t>
            </w:r>
            <w:r w:rsidR="008217D7" w:rsidRPr="008217D7">
              <w:t xml:space="preserve"> </w:t>
            </w:r>
            <w:r w:rsidR="008217D7">
              <w:t>телефонии.</w:t>
            </w:r>
            <w:r w:rsidR="008217D7" w:rsidRPr="008217D7">
              <w:t xml:space="preserve"> </w:t>
            </w:r>
            <w:r w:rsidR="008217D7">
              <w:t>Любые офисные программы.</w:t>
            </w:r>
          </w:p>
        </w:tc>
      </w:tr>
      <w:tr w:rsidR="00085000" w14:paraId="6B4DD790" w14:textId="77777777" w:rsidTr="006F6DCD">
        <w:tc>
          <w:tcPr>
            <w:tcW w:w="2594" w:type="dxa"/>
          </w:tcPr>
          <w:p w14:paraId="14CB2C05" w14:textId="77777777" w:rsidR="00085000" w:rsidRDefault="00F53A57">
            <w:pPr>
              <w:pStyle w:val="1"/>
              <w:outlineLvl w:val="0"/>
            </w:pPr>
            <w:r>
              <w:rPr>
                <w:lang w:bidi="ru-RU"/>
              </w:rPr>
              <w:t>Опыт работы</w:t>
            </w:r>
          </w:p>
        </w:tc>
        <w:tc>
          <w:tcPr>
            <w:tcW w:w="7472" w:type="dxa"/>
          </w:tcPr>
          <w:p w14:paraId="516476EF" w14:textId="77777777" w:rsidR="002434C7" w:rsidRPr="001031DB" w:rsidRDefault="002434C7">
            <w:pPr>
              <w:pStyle w:val="2"/>
              <w:outlineLvl w:val="1"/>
              <w:rPr>
                <w:rStyle w:val="a5"/>
              </w:rPr>
            </w:pPr>
            <w:r w:rsidRPr="001031DB">
              <w:rPr>
                <w:rStyle w:val="a5"/>
              </w:rPr>
              <w:t>оперуполномеченный уголовного розыска Свердловский РУВД, Областной уголовный розыск отдел по борьбе с бандитизмом</w:t>
            </w:r>
          </w:p>
          <w:p w14:paraId="163394BB" w14:textId="77777777" w:rsidR="002434C7" w:rsidRDefault="002434C7" w:rsidP="002434C7">
            <w:pPr>
              <w:pStyle w:val="3"/>
              <w:outlineLvl w:val="2"/>
            </w:pPr>
            <w:r>
              <w:t>21.08.1995 по 30.07.2008 выход на пенсию</w:t>
            </w:r>
          </w:p>
          <w:p w14:paraId="53DD7E9B" w14:textId="1613F950" w:rsidR="002434C7" w:rsidRDefault="002434C7" w:rsidP="002434C7">
            <w:pPr>
              <w:rPr>
                <w:rStyle w:val="a5"/>
              </w:rPr>
            </w:pPr>
            <w:r>
              <w:t xml:space="preserve">За время работы получил 11 </w:t>
            </w:r>
            <w:r w:rsidR="005C4256">
              <w:t>поощрений,</w:t>
            </w:r>
            <w:r>
              <w:t xml:space="preserve"> 1 награду </w:t>
            </w:r>
            <w:r w:rsidR="00F87CA3">
              <w:t>(премия губернатора)</w:t>
            </w:r>
          </w:p>
          <w:p w14:paraId="734EF4BF" w14:textId="77777777" w:rsidR="002434C7" w:rsidRDefault="002434C7">
            <w:pPr>
              <w:pStyle w:val="2"/>
              <w:outlineLvl w:val="1"/>
              <w:rPr>
                <w:rStyle w:val="a5"/>
              </w:rPr>
            </w:pPr>
          </w:p>
          <w:p w14:paraId="37102791" w14:textId="1CD6FEBA" w:rsidR="00085000" w:rsidRDefault="00181B25">
            <w:pPr>
              <w:pStyle w:val="2"/>
              <w:outlineLvl w:val="1"/>
            </w:pPr>
            <w:r>
              <w:rPr>
                <w:rStyle w:val="a5"/>
              </w:rPr>
              <w:t xml:space="preserve">Руководитель IT </w:t>
            </w:r>
            <w:r w:rsidR="007A6014">
              <w:rPr>
                <w:rStyle w:val="a5"/>
              </w:rPr>
              <w:t>отдела, СИСТЕМНЫЙ</w:t>
            </w:r>
            <w:r w:rsidR="008217D7">
              <w:rPr>
                <w:rStyle w:val="a5"/>
              </w:rPr>
              <w:t xml:space="preserve"> администратор, </w:t>
            </w:r>
            <w:r w:rsidR="001031DB">
              <w:rPr>
                <w:rStyle w:val="a5"/>
              </w:rPr>
              <w:t>ПРОГРАММИСТ ДИЗАЙН</w:t>
            </w:r>
            <w:r w:rsidR="008217D7" w:rsidRPr="001031DB">
              <w:rPr>
                <w:b/>
              </w:rPr>
              <w:t>-студи</w:t>
            </w:r>
            <w:r w:rsidR="001031DB" w:rsidRPr="001031DB">
              <w:rPr>
                <w:b/>
              </w:rPr>
              <w:t>и</w:t>
            </w:r>
            <w:r w:rsidR="008217D7" w:rsidRPr="001031DB">
              <w:rPr>
                <w:b/>
              </w:rPr>
              <w:t xml:space="preserve"> Цеппелин</w:t>
            </w:r>
          </w:p>
          <w:p w14:paraId="01CAB9F9" w14:textId="7F102332" w:rsidR="00085000" w:rsidRDefault="008217D7">
            <w:pPr>
              <w:pStyle w:val="3"/>
              <w:outlineLvl w:val="2"/>
            </w:pPr>
            <w:r>
              <w:t xml:space="preserve">14.10.2008 по </w:t>
            </w:r>
            <w:r w:rsidR="001266A5">
              <w:t>20.10.2018</w:t>
            </w:r>
          </w:p>
          <w:p w14:paraId="594D4632" w14:textId="2BA8871D" w:rsidR="00085000" w:rsidRDefault="008217D7">
            <w:pPr>
              <w:spacing w:after="180"/>
            </w:pPr>
            <w:r>
              <w:t xml:space="preserve">Создание </w:t>
            </w:r>
            <w:r w:rsidR="00D6502D">
              <w:t>собственной</w:t>
            </w:r>
            <w:r w:rsidR="006D068D">
              <w:t xml:space="preserve"> системы</w:t>
            </w:r>
            <w:r>
              <w:t xml:space="preserve"> управления проектами </w:t>
            </w:r>
            <w:r w:rsidR="002434C7">
              <w:t>производства</w:t>
            </w:r>
            <w:r w:rsidR="006D068D">
              <w:t xml:space="preserve"> </w:t>
            </w:r>
            <w:r w:rsidR="00055B26">
              <w:t>рекламной фирмы</w:t>
            </w:r>
            <w:r w:rsidR="00683048">
              <w:t xml:space="preserve"> с</w:t>
            </w:r>
            <w:r w:rsidR="00F87CA3">
              <w:t xml:space="preserve"> рабочими местами менеджеров,</w:t>
            </w:r>
            <w:r w:rsidR="00683048">
              <w:t xml:space="preserve"> дизайнеров</w:t>
            </w:r>
            <w:r w:rsidR="00F87CA3">
              <w:t>,</w:t>
            </w:r>
            <w:r w:rsidR="00683048">
              <w:t xml:space="preserve"> технологов</w:t>
            </w:r>
            <w:r w:rsidR="00F87CA3">
              <w:t xml:space="preserve">, операторов </w:t>
            </w:r>
            <w:r w:rsidR="00351A80">
              <w:t>станков</w:t>
            </w:r>
            <w:r w:rsidR="00C53421">
              <w:t xml:space="preserve">, автоматизация </w:t>
            </w:r>
            <w:r w:rsidR="00F87CA3">
              <w:t>процессов и</w:t>
            </w:r>
            <w:r w:rsidR="00C53421">
              <w:t xml:space="preserve"> напоминания</w:t>
            </w:r>
            <w:r w:rsidR="00351A80">
              <w:t xml:space="preserve"> рабочих моментов</w:t>
            </w:r>
            <w:r w:rsidR="00C53421">
              <w:t xml:space="preserve">, </w:t>
            </w:r>
            <w:r w:rsidR="00351A80">
              <w:t>сохранение базы</w:t>
            </w:r>
            <w:r w:rsidR="00D6502D">
              <w:t xml:space="preserve"> клиентов</w:t>
            </w:r>
            <w:r>
              <w:t>.</w:t>
            </w:r>
          </w:p>
          <w:p w14:paraId="048AC39D" w14:textId="5E2FD310" w:rsidR="00085000" w:rsidRPr="00F87CA3" w:rsidRDefault="00F87CA3">
            <w:pPr>
              <w:pStyle w:val="2"/>
              <w:outlineLvl w:val="1"/>
              <w:rPr>
                <w:b/>
              </w:rPr>
            </w:pPr>
            <w:r w:rsidRPr="00F87CA3">
              <w:rPr>
                <w:b/>
              </w:rPr>
              <w:t>СОВМЕЩЕНИЕ: ВЕБ</w:t>
            </w:r>
            <w:r w:rsidR="008217D7" w:rsidRPr="00F87CA3">
              <w:rPr>
                <w:rStyle w:val="a5"/>
                <w:b w:val="0"/>
              </w:rPr>
              <w:t xml:space="preserve">. </w:t>
            </w:r>
            <w:r w:rsidR="008217D7" w:rsidRPr="00F87CA3">
              <w:rPr>
                <w:rStyle w:val="a5"/>
              </w:rPr>
              <w:t>администратор, программист</w:t>
            </w:r>
            <w:r w:rsidR="00F53A57" w:rsidRPr="00F87CA3">
              <w:rPr>
                <w:b/>
                <w:lang w:bidi="ru-RU"/>
              </w:rPr>
              <w:t xml:space="preserve"> </w:t>
            </w:r>
            <w:r w:rsidR="008217D7" w:rsidRPr="00F87CA3">
              <w:rPr>
                <w:b/>
              </w:rPr>
              <w:t>ИРКУТСКАЯ РЕГИОНАЛЬНАЯ ОБЩЕСТВЕННАЯ ОРГАНИЗАЦИЯ «ПОПЕЧИТЕЛЬСКИЙ СОВЕТ ГОСУДАРСТВЕННОГО ОБЩЕОБРАЗОВАТЕЛЬНОГО БЮДЖЕТНОГ</w:t>
            </w:r>
            <w:r w:rsidR="00941B97" w:rsidRPr="00F87CA3">
              <w:rPr>
                <w:b/>
              </w:rPr>
              <w:t>О УЧРЕЖДЕНИЯ ИРКУТСКОЙ ОБЛАСТИ «</w:t>
            </w:r>
            <w:r w:rsidR="008217D7" w:rsidRPr="00F87CA3">
              <w:rPr>
                <w:b/>
              </w:rPr>
              <w:t>ИРКУТСКИЙ КАДЕТСКИЙ КОРПУС»</w:t>
            </w:r>
          </w:p>
          <w:p w14:paraId="5A7F012D" w14:textId="1DDE2EB6" w:rsidR="00085000" w:rsidRDefault="0047191C">
            <w:pPr>
              <w:pStyle w:val="3"/>
              <w:outlineLvl w:val="2"/>
            </w:pPr>
            <w:r>
              <w:t xml:space="preserve">1.11.2017 по </w:t>
            </w:r>
            <w:r w:rsidR="001266A5">
              <w:t>6.07.2018</w:t>
            </w:r>
            <w:r>
              <w:t xml:space="preserve"> </w:t>
            </w:r>
          </w:p>
          <w:p w14:paraId="572BA581" w14:textId="5AAED321" w:rsidR="00085000" w:rsidRDefault="00055B26" w:rsidP="0047191C">
            <w:pPr>
              <w:spacing w:after="180"/>
            </w:pPr>
            <w:r>
              <w:t>Создание и обслуживание</w:t>
            </w:r>
            <w:r w:rsidR="0047191C">
              <w:t xml:space="preserve"> сайта и </w:t>
            </w:r>
            <w:r w:rsidR="00F87CA3">
              <w:t>всех программных систем,</w:t>
            </w:r>
            <w:r w:rsidR="0047191C">
              <w:t xml:space="preserve"> связанных с ним</w:t>
            </w:r>
            <w:r>
              <w:t>.</w:t>
            </w:r>
          </w:p>
          <w:p w14:paraId="67F36ED4" w14:textId="3FB1F038" w:rsidR="001266A5" w:rsidRDefault="001266A5" w:rsidP="005C4256">
            <w:pPr>
              <w:spacing w:line="240" w:lineRule="auto"/>
              <w:rPr>
                <w:b/>
                <w:sz w:val="22"/>
                <w:szCs w:val="22"/>
              </w:rPr>
            </w:pPr>
            <w:r w:rsidRPr="001266A5">
              <w:rPr>
                <w:b/>
                <w:sz w:val="22"/>
                <w:szCs w:val="22"/>
              </w:rPr>
              <w:t>Руководитель Отдела Разработки Информационных Систем</w:t>
            </w:r>
            <w:r>
              <w:rPr>
                <w:b/>
                <w:sz w:val="22"/>
                <w:szCs w:val="22"/>
              </w:rPr>
              <w:t xml:space="preserve"> ООО «</w:t>
            </w:r>
            <w:proofErr w:type="spellStart"/>
            <w:r>
              <w:rPr>
                <w:b/>
                <w:sz w:val="22"/>
                <w:szCs w:val="22"/>
              </w:rPr>
              <w:t>Сарма</w:t>
            </w:r>
            <w:proofErr w:type="spellEnd"/>
            <w:r>
              <w:rPr>
                <w:b/>
                <w:sz w:val="22"/>
                <w:szCs w:val="22"/>
              </w:rPr>
              <w:t>-Компани»</w:t>
            </w:r>
          </w:p>
          <w:p w14:paraId="7099310E" w14:textId="48C87090" w:rsidR="005C4256" w:rsidRDefault="005C4256" w:rsidP="005C4256">
            <w:pPr>
              <w:pStyle w:val="3"/>
              <w:spacing w:after="0"/>
              <w:outlineLvl w:val="2"/>
            </w:pPr>
            <w:r>
              <w:t xml:space="preserve">1.11.2017 по 6.07.2018 </w:t>
            </w:r>
          </w:p>
          <w:p w14:paraId="4C9311F0" w14:textId="77777777" w:rsidR="005C4256" w:rsidRDefault="005C4256" w:rsidP="005C4256">
            <w:pPr>
              <w:pStyle w:val="3"/>
              <w:spacing w:after="0"/>
              <w:outlineLvl w:val="2"/>
            </w:pPr>
          </w:p>
          <w:p w14:paraId="14775E26" w14:textId="151B374F" w:rsidR="00F87CA3" w:rsidRPr="005C4256" w:rsidRDefault="00F87CA3" w:rsidP="001266A5">
            <w:pPr>
              <w:spacing w:after="180" w:line="240" w:lineRule="auto"/>
              <w:rPr>
                <w:sz w:val="22"/>
                <w:szCs w:val="22"/>
              </w:rPr>
            </w:pPr>
            <w:r w:rsidRPr="00F87CA3">
              <w:rPr>
                <w:sz w:val="22"/>
                <w:szCs w:val="22"/>
              </w:rPr>
              <w:t xml:space="preserve">Анализ </w:t>
            </w:r>
            <w:r>
              <w:rPr>
                <w:sz w:val="22"/>
                <w:szCs w:val="22"/>
              </w:rPr>
              <w:t xml:space="preserve">и автоматизация бизнес </w:t>
            </w:r>
            <w:r w:rsidR="005C4256">
              <w:rPr>
                <w:sz w:val="22"/>
                <w:szCs w:val="22"/>
              </w:rPr>
              <w:t>процессов, разработка ТЗ, планирование работы отдела, постановка задач, контроль исполнени</w:t>
            </w:r>
            <w:r w:rsidR="00055B26">
              <w:rPr>
                <w:sz w:val="22"/>
                <w:szCs w:val="22"/>
              </w:rPr>
              <w:t>я</w:t>
            </w:r>
            <w:r w:rsidR="005C4256">
              <w:rPr>
                <w:sz w:val="22"/>
                <w:szCs w:val="22"/>
              </w:rPr>
              <w:t xml:space="preserve">, документооборот </w:t>
            </w:r>
            <w:r w:rsidR="005C4256">
              <w:rPr>
                <w:sz w:val="22"/>
                <w:szCs w:val="22"/>
                <w:lang w:val="en-US"/>
              </w:rPr>
              <w:t>IT</w:t>
            </w:r>
            <w:r w:rsidR="005C4256" w:rsidRPr="005C4256">
              <w:rPr>
                <w:sz w:val="22"/>
                <w:szCs w:val="22"/>
              </w:rPr>
              <w:t xml:space="preserve"> </w:t>
            </w:r>
            <w:r w:rsidR="005C4256">
              <w:rPr>
                <w:sz w:val="22"/>
                <w:szCs w:val="22"/>
              </w:rPr>
              <w:t xml:space="preserve">отдела, тестирование ПО, Составление инструкций пользователя, организация тех. поддержки пользователей. </w:t>
            </w:r>
          </w:p>
          <w:p w14:paraId="555CFC74" w14:textId="503E1878" w:rsidR="001266A5" w:rsidRPr="001266A5" w:rsidRDefault="001266A5" w:rsidP="001266A5">
            <w:pPr>
              <w:spacing w:after="180"/>
              <w:rPr>
                <w:sz w:val="22"/>
                <w:szCs w:val="22"/>
              </w:rPr>
            </w:pPr>
          </w:p>
        </w:tc>
      </w:tr>
      <w:tr w:rsidR="00085000" w14:paraId="78D6256B" w14:textId="77777777" w:rsidTr="006F6DCD">
        <w:tc>
          <w:tcPr>
            <w:tcW w:w="2594" w:type="dxa"/>
          </w:tcPr>
          <w:p w14:paraId="24539EF5" w14:textId="77777777" w:rsidR="00085000" w:rsidRDefault="00F53A57">
            <w:pPr>
              <w:pStyle w:val="1"/>
              <w:outlineLvl w:val="0"/>
            </w:pPr>
            <w:r>
              <w:rPr>
                <w:lang w:bidi="ru-RU"/>
              </w:rPr>
              <w:t>Образование</w:t>
            </w:r>
          </w:p>
        </w:tc>
        <w:tc>
          <w:tcPr>
            <w:tcW w:w="7472" w:type="dxa"/>
          </w:tcPr>
          <w:p w14:paraId="3705E95B" w14:textId="7CAD370A" w:rsidR="00085000" w:rsidRDefault="00720157" w:rsidP="00586C97">
            <w:pPr>
              <w:pStyle w:val="2"/>
              <w:outlineLvl w:val="1"/>
            </w:pPr>
            <w:r w:rsidRPr="007E415F">
              <w:t>ВЫСШЕЕ</w:t>
            </w:r>
            <w:r w:rsidR="00586C97">
              <w:rPr>
                <w:rStyle w:val="a5"/>
              </w:rPr>
              <w:t xml:space="preserve"> </w:t>
            </w:r>
            <w:r w:rsidR="00586C97" w:rsidRPr="00365410">
              <w:rPr>
                <w:rStyle w:val="a5"/>
                <w:b w:val="0"/>
              </w:rPr>
              <w:t>Иргту</w:t>
            </w:r>
            <w:r w:rsidR="00F53A57">
              <w:rPr>
                <w:lang w:bidi="ru-RU"/>
              </w:rPr>
              <w:t xml:space="preserve">, </w:t>
            </w:r>
            <w:r w:rsidR="00586C97">
              <w:t>г.Иркутск</w:t>
            </w:r>
          </w:p>
        </w:tc>
      </w:tr>
      <w:tr w:rsidR="00085000" w14:paraId="506F2E7E" w14:textId="77777777" w:rsidTr="006F6DCD">
        <w:tc>
          <w:tcPr>
            <w:tcW w:w="2594" w:type="dxa"/>
          </w:tcPr>
          <w:p w14:paraId="4A666026" w14:textId="0BED0861" w:rsidR="00B62863" w:rsidRDefault="00B62863" w:rsidP="00A8640E">
            <w:pPr>
              <w:pStyle w:val="1"/>
              <w:outlineLvl w:val="0"/>
              <w:rPr>
                <w:lang w:bidi="ru-RU"/>
              </w:rPr>
            </w:pPr>
            <w:r>
              <w:rPr>
                <w:lang w:bidi="ru-RU"/>
              </w:rPr>
              <w:lastRenderedPageBreak/>
              <w:t>КОММУНИКАБЕЛЬНОСТь</w:t>
            </w:r>
          </w:p>
        </w:tc>
        <w:tc>
          <w:tcPr>
            <w:tcW w:w="7472" w:type="dxa"/>
          </w:tcPr>
          <w:p w14:paraId="54836965" w14:textId="2A616623" w:rsidR="004178F1" w:rsidRPr="0004481F" w:rsidRDefault="00535266" w:rsidP="0004481F">
            <w:pPr>
              <w:pStyle w:val="a6"/>
              <w:rPr>
                <w:rFonts w:asciiTheme="minorHAnsi" w:hAnsiTheme="minorHAnsi" w:cstheme="minorHAnsi"/>
                <w:sz w:val="18"/>
                <w:szCs w:val="18"/>
              </w:rPr>
            </w:pPr>
            <w:r w:rsidRPr="007D6915">
              <w:rPr>
                <w:rFonts w:asciiTheme="minorHAnsi" w:hAnsiTheme="minorHAnsi" w:cstheme="minorHAnsi"/>
                <w:sz w:val="18"/>
                <w:szCs w:val="18"/>
              </w:rPr>
              <w:t>ОТВЕТСТВЕНЕН, ДОБРОЖЕЛАТЕЛЕН</w:t>
            </w:r>
            <w:r w:rsidR="00586C97" w:rsidRPr="007D6915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0B3846" w:rsidRPr="007D6915">
              <w:rPr>
                <w:rFonts w:asciiTheme="minorHAnsi" w:hAnsiTheme="minorHAnsi" w:cstheme="minorHAnsi"/>
                <w:sz w:val="18"/>
                <w:szCs w:val="18"/>
              </w:rPr>
              <w:t>умею</w:t>
            </w:r>
            <w:r w:rsidR="00865F2F" w:rsidRPr="007D6915">
              <w:rPr>
                <w:rFonts w:asciiTheme="minorHAnsi" w:hAnsiTheme="minorHAnsi" w:cstheme="minorHAnsi"/>
                <w:sz w:val="18"/>
                <w:szCs w:val="18"/>
              </w:rPr>
              <w:t xml:space="preserve"> найти общий язык с различными </w:t>
            </w:r>
            <w:r w:rsidR="000B3846" w:rsidRPr="007D6915">
              <w:rPr>
                <w:rFonts w:asciiTheme="minorHAnsi" w:hAnsiTheme="minorHAnsi" w:cstheme="minorHAnsi"/>
                <w:sz w:val="18"/>
                <w:szCs w:val="18"/>
              </w:rPr>
              <w:t>людьми</w:t>
            </w:r>
            <w:r w:rsidR="00865F2F" w:rsidRPr="007D6915">
              <w:rPr>
                <w:rFonts w:asciiTheme="minorHAnsi" w:hAnsiTheme="minorHAnsi" w:cstheme="minorHAnsi"/>
                <w:sz w:val="18"/>
                <w:szCs w:val="18"/>
              </w:rPr>
              <w:t>, сглаживаю</w:t>
            </w:r>
            <w:r w:rsidR="00832F5F" w:rsidRPr="007D6915">
              <w:rPr>
                <w:rFonts w:asciiTheme="minorHAnsi" w:hAnsiTheme="minorHAnsi" w:cstheme="minorHAnsi"/>
                <w:sz w:val="18"/>
                <w:szCs w:val="18"/>
              </w:rPr>
              <w:t xml:space="preserve"> конфликтные ситуации</w:t>
            </w:r>
            <w:r w:rsidR="00B45CD6" w:rsidRPr="007D6915">
              <w:rPr>
                <w:rFonts w:asciiTheme="minorHAnsi" w:hAnsiTheme="minorHAnsi" w:cstheme="minorHAnsi"/>
                <w:sz w:val="18"/>
                <w:szCs w:val="18"/>
              </w:rPr>
              <w:t>, способен организовать и провести различные мероприятия</w:t>
            </w:r>
            <w:r w:rsidR="00832F5F" w:rsidRPr="007D6915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7924BC" w:rsidRPr="007D69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A8640E" w14:paraId="43B8EEA5" w14:textId="77777777" w:rsidTr="006F6DCD">
        <w:tc>
          <w:tcPr>
            <w:tcW w:w="2594" w:type="dxa"/>
          </w:tcPr>
          <w:p w14:paraId="1931EBB1" w14:textId="39636A43" w:rsidR="00A8640E" w:rsidRPr="00CA5E9C" w:rsidRDefault="00CA5E9C">
            <w:pPr>
              <w:pStyle w:val="1"/>
              <w:outlineLvl w:val="0"/>
              <w:rPr>
                <w:lang w:bidi="ru-RU"/>
              </w:rPr>
            </w:pPr>
            <w:r>
              <w:rPr>
                <w:lang w:bidi="ru-RU"/>
              </w:rPr>
              <w:t>Личные качества</w:t>
            </w:r>
          </w:p>
        </w:tc>
        <w:tc>
          <w:tcPr>
            <w:tcW w:w="7472" w:type="dxa"/>
          </w:tcPr>
          <w:p w14:paraId="7EE6F06D" w14:textId="2406AED2" w:rsidR="00CE7139" w:rsidRDefault="00277316" w:rsidP="0047191C">
            <w:pPr>
              <w:pStyle w:val="2"/>
              <w:outlineLvl w:val="1"/>
              <w:rPr>
                <w:rStyle w:val="a5"/>
                <w:b w:val="0"/>
              </w:rPr>
            </w:pPr>
            <w:r w:rsidRPr="00CF12B3">
              <w:rPr>
                <w:rStyle w:val="a5"/>
                <w:b w:val="0"/>
              </w:rPr>
              <w:t>Вредные</w:t>
            </w:r>
            <w:r>
              <w:rPr>
                <w:rStyle w:val="a5"/>
              </w:rPr>
              <w:t xml:space="preserve"> </w:t>
            </w:r>
            <w:r w:rsidRPr="00CF12B3">
              <w:rPr>
                <w:rStyle w:val="a5"/>
                <w:b w:val="0"/>
              </w:rPr>
              <w:t>привычки</w:t>
            </w:r>
            <w:r w:rsidR="00797803">
              <w:rPr>
                <w:rStyle w:val="a5"/>
              </w:rPr>
              <w:t xml:space="preserve"> </w:t>
            </w:r>
            <w:r w:rsidR="00797803">
              <w:rPr>
                <w:rStyle w:val="a5"/>
                <w:b w:val="0"/>
              </w:rPr>
              <w:t xml:space="preserve">отсутствуют, </w:t>
            </w:r>
            <w:r w:rsidR="00066655">
              <w:rPr>
                <w:rStyle w:val="a5"/>
                <w:b w:val="0"/>
              </w:rPr>
              <w:t>здоровый образ жизни,</w:t>
            </w:r>
          </w:p>
          <w:p w14:paraId="2B2BA07F" w14:textId="7E1B5C38" w:rsidR="00A8640E" w:rsidRPr="00797803" w:rsidRDefault="00CF12B3" w:rsidP="0047191C">
            <w:pPr>
              <w:pStyle w:val="2"/>
              <w:outlineLvl w:val="1"/>
              <w:rPr>
                <w:rStyle w:val="a5"/>
                <w:b w:val="0"/>
              </w:rPr>
            </w:pPr>
            <w:r>
              <w:rPr>
                <w:rStyle w:val="a5"/>
                <w:b w:val="0"/>
              </w:rPr>
              <w:t>3-</w:t>
            </w:r>
            <w:r w:rsidR="00286CE7">
              <w:rPr>
                <w:rStyle w:val="a5"/>
                <w:b w:val="0"/>
              </w:rPr>
              <w:t xml:space="preserve">разряд по альпинизму, </w:t>
            </w:r>
            <w:r>
              <w:rPr>
                <w:rStyle w:val="a5"/>
                <w:b w:val="0"/>
              </w:rPr>
              <w:t xml:space="preserve">Большая </w:t>
            </w:r>
            <w:r w:rsidR="007A404A">
              <w:rPr>
                <w:rStyle w:val="a5"/>
                <w:b w:val="0"/>
              </w:rPr>
              <w:t>семья.</w:t>
            </w:r>
          </w:p>
        </w:tc>
      </w:tr>
      <w:tr w:rsidR="00085000" w14:paraId="313DF191" w14:textId="77777777" w:rsidTr="006F6DCD">
        <w:tc>
          <w:tcPr>
            <w:tcW w:w="2594" w:type="dxa"/>
          </w:tcPr>
          <w:p w14:paraId="545779B4" w14:textId="77777777" w:rsidR="00085000" w:rsidRDefault="00F53A57">
            <w:pPr>
              <w:pStyle w:val="1"/>
              <w:outlineLvl w:val="0"/>
            </w:pPr>
            <w:r>
              <w:rPr>
                <w:lang w:bidi="ru-RU"/>
              </w:rPr>
              <w:t>Рекомендации</w:t>
            </w:r>
          </w:p>
        </w:tc>
        <w:tc>
          <w:tcPr>
            <w:tcW w:w="7472" w:type="dxa"/>
          </w:tcPr>
          <w:p w14:paraId="3AE4D7BE" w14:textId="5107036C" w:rsidR="00085000" w:rsidRPr="0019301D" w:rsidRDefault="006559C0" w:rsidP="0047191C">
            <w:pPr>
              <w:pStyle w:val="2"/>
              <w:outlineLvl w:val="1"/>
            </w:pPr>
            <w:r w:rsidRPr="0019301D">
              <w:rPr>
                <w:rStyle w:val="a5"/>
              </w:rPr>
              <w:t>Лебедок Илья</w:t>
            </w:r>
            <w:r w:rsidR="00F53A57" w:rsidRPr="0019301D">
              <w:rPr>
                <w:lang w:bidi="ru-RU"/>
              </w:rPr>
              <w:t xml:space="preserve">, </w:t>
            </w:r>
            <w:r w:rsidR="0047191C" w:rsidRPr="0019301D">
              <w:t>начальник информационно аналитического отдела. ОГБУЗ Шелеховской РБ</w:t>
            </w:r>
          </w:p>
          <w:p w14:paraId="6B0D1D6F" w14:textId="77777777" w:rsidR="00085000" w:rsidRPr="0019301D" w:rsidRDefault="002434C7" w:rsidP="004C320D">
            <w:pPr>
              <w:spacing w:after="180"/>
            </w:pPr>
            <w:r w:rsidRPr="0019301D">
              <w:t>Т. 8(908)</w:t>
            </w:r>
            <w:r w:rsidR="00C656A8" w:rsidRPr="0019301D">
              <w:t xml:space="preserve"> </w:t>
            </w:r>
            <w:r w:rsidRPr="0019301D">
              <w:t>6</w:t>
            </w:r>
            <w:r w:rsidR="004C320D" w:rsidRPr="0019301D">
              <w:t> </w:t>
            </w:r>
            <w:r w:rsidRPr="0019301D">
              <w:t>474</w:t>
            </w:r>
            <w:r w:rsidR="004C320D" w:rsidRPr="0019301D">
              <w:t>-</w:t>
            </w:r>
            <w:r w:rsidRPr="0019301D">
              <w:t>198</w:t>
            </w:r>
          </w:p>
          <w:p w14:paraId="712F1100" w14:textId="35E5EEE5" w:rsidR="003D27F0" w:rsidRPr="0019301D" w:rsidRDefault="008E1FE5" w:rsidP="004C320D">
            <w:pPr>
              <w:spacing w:after="180"/>
            </w:pPr>
            <w:r>
              <w:rPr>
                <w:b/>
              </w:rPr>
              <w:t>СЫЧЕ</w:t>
            </w:r>
            <w:r w:rsidR="00210F6A" w:rsidRPr="0019301D">
              <w:rPr>
                <w:b/>
              </w:rPr>
              <w:t>В ВЛАДИМИР</w:t>
            </w:r>
            <w:r w:rsidR="00210F6A" w:rsidRPr="0019301D">
              <w:t xml:space="preserve">, </w:t>
            </w:r>
            <w:r w:rsidR="00FE4FF5">
              <w:t>НАЧАЛЬНИК</w:t>
            </w:r>
            <w:r w:rsidR="00210F6A" w:rsidRPr="0019301D">
              <w:t xml:space="preserve"> IT </w:t>
            </w:r>
            <w:r w:rsidR="00FE4FF5">
              <w:t>ОТДЕЛА</w:t>
            </w:r>
            <w:r w:rsidR="001D1C71">
              <w:t>,</w:t>
            </w:r>
            <w:r w:rsidR="00175EEF">
              <w:t xml:space="preserve"> </w:t>
            </w:r>
            <w:r w:rsidR="00D30F12" w:rsidRPr="00D30F12">
              <w:t>ООО «</w:t>
            </w:r>
            <w:proofErr w:type="spellStart"/>
            <w:r w:rsidR="00D30F12" w:rsidRPr="00D30F12">
              <w:t>Тимбермаш</w:t>
            </w:r>
            <w:proofErr w:type="spellEnd"/>
            <w:r w:rsidR="00D30F12" w:rsidRPr="00D30F12">
              <w:t xml:space="preserve"> Байкал»</w:t>
            </w:r>
            <w:r w:rsidR="00AB4CC1">
              <w:t>,</w:t>
            </w:r>
            <w:r w:rsidR="007F4FAD">
              <w:t xml:space="preserve"> </w:t>
            </w:r>
            <w:proofErr w:type="gramStart"/>
            <w:r w:rsidR="007F4FAD">
              <w:t>СКАЙП</w:t>
            </w:r>
            <w:r w:rsidR="006F6DCD">
              <w:t xml:space="preserve">  </w:t>
            </w:r>
            <w:proofErr w:type="spellStart"/>
            <w:r w:rsidR="006F6DCD" w:rsidRPr="006F6DCD">
              <w:t>Vladimir.Sytchev</w:t>
            </w:r>
            <w:proofErr w:type="spellEnd"/>
            <w:proofErr w:type="gramEnd"/>
            <w:r w:rsidR="006F6DCD">
              <w:t>.</w:t>
            </w:r>
          </w:p>
          <w:p w14:paraId="78355655" w14:textId="591D2DFA" w:rsidR="003D27F0" w:rsidRPr="0019301D" w:rsidRDefault="007C3A0A" w:rsidP="00535266">
            <w:pPr>
              <w:pStyle w:val="af2"/>
              <w:spacing w:before="0" w:beforeAutospacing="0" w:afterAutospacing="0"/>
              <w:divId w:val="1897616899"/>
            </w:pPr>
            <w:r w:rsidRPr="0019301D">
              <w:rPr>
                <w:b/>
                <w:sz w:val="18"/>
                <w:szCs w:val="18"/>
              </w:rPr>
              <w:t xml:space="preserve">НЕМОВ АЛЕКСЕЙ, </w:t>
            </w:r>
            <w:r w:rsidRPr="0019301D">
              <w:rPr>
                <w:sz w:val="18"/>
                <w:szCs w:val="18"/>
              </w:rPr>
              <w:t>ГЕНЕРАЛЬНЫЙ</w:t>
            </w:r>
            <w:r w:rsidR="00033C96" w:rsidRPr="0019301D">
              <w:rPr>
                <w:sz w:val="18"/>
                <w:szCs w:val="18"/>
              </w:rPr>
              <w:t xml:space="preserve"> </w:t>
            </w:r>
            <w:r w:rsidR="00657EB3" w:rsidRPr="0019301D">
              <w:rPr>
                <w:sz w:val="18"/>
                <w:szCs w:val="18"/>
              </w:rPr>
              <w:t>ДИРЕКТОР</w:t>
            </w:r>
            <w:r w:rsidR="00033C96" w:rsidRPr="0019301D">
              <w:rPr>
                <w:sz w:val="18"/>
                <w:szCs w:val="18"/>
              </w:rPr>
              <w:t xml:space="preserve"> ООО «</w:t>
            </w:r>
            <w:proofErr w:type="spellStart"/>
            <w:r w:rsidR="00033C96" w:rsidRPr="0019301D">
              <w:rPr>
                <w:sz w:val="18"/>
                <w:szCs w:val="18"/>
              </w:rPr>
              <w:t>Байкалэнергософт</w:t>
            </w:r>
            <w:proofErr w:type="spellEnd"/>
            <w:r w:rsidR="00033C96" w:rsidRPr="0019301D">
              <w:rPr>
                <w:sz w:val="18"/>
                <w:szCs w:val="18"/>
              </w:rPr>
              <w:t>», ООО</w:t>
            </w:r>
            <w:r w:rsidR="00EC1762" w:rsidRPr="0019301D">
              <w:rPr>
                <w:sz w:val="18"/>
                <w:szCs w:val="18"/>
              </w:rPr>
              <w:t xml:space="preserve"> «ЦИТ «</w:t>
            </w:r>
            <w:proofErr w:type="spellStart"/>
            <w:r w:rsidR="00EC1762" w:rsidRPr="0019301D">
              <w:rPr>
                <w:sz w:val="18"/>
                <w:szCs w:val="18"/>
              </w:rPr>
              <w:t>ДримЛинк</w:t>
            </w:r>
            <w:proofErr w:type="spellEnd"/>
            <w:r w:rsidR="00EC1762" w:rsidRPr="0019301D">
              <w:rPr>
                <w:sz w:val="18"/>
                <w:szCs w:val="18"/>
              </w:rPr>
              <w:t xml:space="preserve">», </w:t>
            </w:r>
            <w:r w:rsidR="00657EB3" w:rsidRPr="0019301D">
              <w:rPr>
                <w:sz w:val="18"/>
                <w:szCs w:val="18"/>
              </w:rPr>
              <w:t>Т</w:t>
            </w:r>
            <w:r w:rsidR="00663EED" w:rsidRPr="0019301D">
              <w:rPr>
                <w:sz w:val="18"/>
                <w:szCs w:val="18"/>
              </w:rPr>
              <w:t xml:space="preserve">. </w:t>
            </w:r>
            <w:r w:rsidR="00B9718D" w:rsidRPr="0019301D">
              <w:rPr>
                <w:sz w:val="18"/>
                <w:szCs w:val="18"/>
              </w:rPr>
              <w:t>8</w:t>
            </w:r>
            <w:r w:rsidR="00663EED" w:rsidRPr="0019301D">
              <w:rPr>
                <w:sz w:val="18"/>
                <w:szCs w:val="18"/>
              </w:rPr>
              <w:t>(</w:t>
            </w:r>
            <w:r w:rsidR="00B9718D" w:rsidRPr="0019301D">
              <w:rPr>
                <w:sz w:val="18"/>
                <w:szCs w:val="18"/>
              </w:rPr>
              <w:t>950</w:t>
            </w:r>
            <w:r w:rsidR="00206B0C" w:rsidRPr="0019301D">
              <w:rPr>
                <w:sz w:val="18"/>
                <w:szCs w:val="18"/>
              </w:rPr>
              <w:t>)</w:t>
            </w:r>
            <w:r w:rsidR="00B9718D" w:rsidRPr="0019301D">
              <w:rPr>
                <w:sz w:val="18"/>
                <w:szCs w:val="18"/>
              </w:rPr>
              <w:t>1</w:t>
            </w:r>
            <w:r w:rsidRPr="0019301D">
              <w:rPr>
                <w:sz w:val="18"/>
                <w:szCs w:val="18"/>
              </w:rPr>
              <w:t> </w:t>
            </w:r>
            <w:r w:rsidR="00B9718D" w:rsidRPr="0019301D">
              <w:rPr>
                <w:sz w:val="18"/>
                <w:szCs w:val="18"/>
              </w:rPr>
              <w:t>005</w:t>
            </w:r>
            <w:r w:rsidRPr="0019301D">
              <w:rPr>
                <w:sz w:val="18"/>
                <w:szCs w:val="18"/>
              </w:rPr>
              <w:t>-</w:t>
            </w:r>
            <w:r w:rsidR="00B9718D" w:rsidRPr="0019301D">
              <w:rPr>
                <w:sz w:val="18"/>
                <w:szCs w:val="18"/>
              </w:rPr>
              <w:t>430</w:t>
            </w:r>
          </w:p>
        </w:tc>
      </w:tr>
    </w:tbl>
    <w:p w14:paraId="306916BA" w14:textId="77777777" w:rsidR="00085000" w:rsidRDefault="00085000" w:rsidP="00535266"/>
    <w:sectPr w:rsidR="00085000" w:rsidSect="00535266">
      <w:footerReference w:type="default" r:id="rId8"/>
      <w:pgSz w:w="11906" w:h="16838" w:code="9"/>
      <w:pgMar w:top="1135" w:right="1584" w:bottom="709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7718B" w14:textId="77777777" w:rsidR="00CE6F24" w:rsidRDefault="00CE6F24">
      <w:pPr>
        <w:spacing w:after="0" w:line="240" w:lineRule="auto"/>
      </w:pPr>
      <w:r>
        <w:separator/>
      </w:r>
    </w:p>
  </w:endnote>
  <w:endnote w:type="continuationSeparator" w:id="0">
    <w:p w14:paraId="6EE67C6D" w14:textId="77777777" w:rsidR="00CE6F24" w:rsidRDefault="00CE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954C" w14:textId="1C1992F9" w:rsidR="00085000" w:rsidRDefault="00F53A57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 w:rsidR="006E6D36">
      <w:rPr>
        <w:noProof/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32594" w14:textId="77777777" w:rsidR="00CE6F24" w:rsidRDefault="00CE6F24">
      <w:pPr>
        <w:spacing w:after="0" w:line="240" w:lineRule="auto"/>
      </w:pPr>
      <w:r>
        <w:separator/>
      </w:r>
    </w:p>
  </w:footnote>
  <w:footnote w:type="continuationSeparator" w:id="0">
    <w:p w14:paraId="7EC5F3A4" w14:textId="77777777" w:rsidR="00CE6F24" w:rsidRDefault="00CE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74"/>
    <w:rsid w:val="00006E27"/>
    <w:rsid w:val="00033C96"/>
    <w:rsid w:val="0004481F"/>
    <w:rsid w:val="000477AF"/>
    <w:rsid w:val="00055B26"/>
    <w:rsid w:val="00066655"/>
    <w:rsid w:val="00085000"/>
    <w:rsid w:val="0009388F"/>
    <w:rsid w:val="000B3846"/>
    <w:rsid w:val="001031DB"/>
    <w:rsid w:val="001266A5"/>
    <w:rsid w:val="00175EEF"/>
    <w:rsid w:val="00181B25"/>
    <w:rsid w:val="0019301D"/>
    <w:rsid w:val="001B50B8"/>
    <w:rsid w:val="001D1C71"/>
    <w:rsid w:val="002063A2"/>
    <w:rsid w:val="00206B0C"/>
    <w:rsid w:val="00210F6A"/>
    <w:rsid w:val="002434C7"/>
    <w:rsid w:val="00247DEA"/>
    <w:rsid w:val="00267270"/>
    <w:rsid w:val="00277316"/>
    <w:rsid w:val="002837D7"/>
    <w:rsid w:val="00286CE7"/>
    <w:rsid w:val="00301988"/>
    <w:rsid w:val="0031635E"/>
    <w:rsid w:val="003326F5"/>
    <w:rsid w:val="00350BB0"/>
    <w:rsid w:val="00351A80"/>
    <w:rsid w:val="00357B23"/>
    <w:rsid w:val="00365410"/>
    <w:rsid w:val="003D104F"/>
    <w:rsid w:val="003D27F0"/>
    <w:rsid w:val="004178F1"/>
    <w:rsid w:val="00460A5E"/>
    <w:rsid w:val="0047191C"/>
    <w:rsid w:val="004B3C58"/>
    <w:rsid w:val="004C320D"/>
    <w:rsid w:val="00535266"/>
    <w:rsid w:val="00552D85"/>
    <w:rsid w:val="00586C97"/>
    <w:rsid w:val="00590D63"/>
    <w:rsid w:val="005C4256"/>
    <w:rsid w:val="006559C0"/>
    <w:rsid w:val="00657EB3"/>
    <w:rsid w:val="00663EED"/>
    <w:rsid w:val="00664628"/>
    <w:rsid w:val="00683048"/>
    <w:rsid w:val="006A17CD"/>
    <w:rsid w:val="006B7F77"/>
    <w:rsid w:val="006C2B17"/>
    <w:rsid w:val="006D068D"/>
    <w:rsid w:val="006E202F"/>
    <w:rsid w:val="006E6D36"/>
    <w:rsid w:val="006F6DCD"/>
    <w:rsid w:val="00715741"/>
    <w:rsid w:val="00720157"/>
    <w:rsid w:val="007924BC"/>
    <w:rsid w:val="00797803"/>
    <w:rsid w:val="007A404A"/>
    <w:rsid w:val="007A6014"/>
    <w:rsid w:val="007C3A0A"/>
    <w:rsid w:val="007D6915"/>
    <w:rsid w:val="007E415F"/>
    <w:rsid w:val="007F4FAD"/>
    <w:rsid w:val="008217D7"/>
    <w:rsid w:val="00823B72"/>
    <w:rsid w:val="00832F5F"/>
    <w:rsid w:val="0085202A"/>
    <w:rsid w:val="00865F2F"/>
    <w:rsid w:val="008E0CDE"/>
    <w:rsid w:val="008E1FE5"/>
    <w:rsid w:val="008E6E74"/>
    <w:rsid w:val="009162A4"/>
    <w:rsid w:val="00941B97"/>
    <w:rsid w:val="009D0C45"/>
    <w:rsid w:val="00A80B59"/>
    <w:rsid w:val="00A8640E"/>
    <w:rsid w:val="00AB4CC1"/>
    <w:rsid w:val="00AC2A69"/>
    <w:rsid w:val="00B40580"/>
    <w:rsid w:val="00B45CD6"/>
    <w:rsid w:val="00B51798"/>
    <w:rsid w:val="00B62863"/>
    <w:rsid w:val="00B94313"/>
    <w:rsid w:val="00B9718D"/>
    <w:rsid w:val="00BE1E77"/>
    <w:rsid w:val="00BF2169"/>
    <w:rsid w:val="00C53421"/>
    <w:rsid w:val="00C656A8"/>
    <w:rsid w:val="00CA5E9C"/>
    <w:rsid w:val="00CC37CD"/>
    <w:rsid w:val="00CC59BE"/>
    <w:rsid w:val="00CE6F24"/>
    <w:rsid w:val="00CE7139"/>
    <w:rsid w:val="00CF12B3"/>
    <w:rsid w:val="00D00451"/>
    <w:rsid w:val="00D30F12"/>
    <w:rsid w:val="00D61E13"/>
    <w:rsid w:val="00D6502D"/>
    <w:rsid w:val="00E35344"/>
    <w:rsid w:val="00E55DA2"/>
    <w:rsid w:val="00EC1762"/>
    <w:rsid w:val="00EC4F3C"/>
    <w:rsid w:val="00F06B11"/>
    <w:rsid w:val="00F07983"/>
    <w:rsid w:val="00F26BD4"/>
    <w:rsid w:val="00F53A57"/>
    <w:rsid w:val="00F87CA3"/>
    <w:rsid w:val="00FD2EA7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A634"/>
  <w15:chartTrackingRefBased/>
  <w15:docId w15:val="{FE3B7DA9-6F71-4939-AB76-00ECA818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ru-RU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b/>
      <w:bCs/>
      <w:caps/>
      <w:kern w:val="20"/>
    </w:rPr>
  </w:style>
  <w:style w:type="character" w:customStyle="1" w:styleId="20">
    <w:name w:val="Заголовок 2 Знак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Имя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af0">
    <w:name w:val="Balloon Text"/>
    <w:basedOn w:val="a"/>
    <w:link w:val="af1"/>
    <w:uiPriority w:val="99"/>
    <w:semiHidden/>
    <w:unhideWhenUsed/>
    <w:rsid w:val="00586C97"/>
    <w:pPr>
      <w:spacing w:after="0" w:line="240" w:lineRule="auto"/>
    </w:pPr>
    <w:rPr>
      <w:rFonts w:ascii="Segoe UI" w:hAnsi="Segoe UI" w:cs="Segoe UI"/>
    </w:rPr>
  </w:style>
  <w:style w:type="character" w:customStyle="1" w:styleId="af1">
    <w:name w:val="Текст выноски Знак"/>
    <w:basedOn w:val="a0"/>
    <w:link w:val="af0"/>
    <w:uiPriority w:val="99"/>
    <w:semiHidden/>
    <w:rsid w:val="00586C97"/>
    <w:rPr>
      <w:rFonts w:ascii="Segoe UI" w:hAnsi="Segoe UI" w:cs="Segoe UI"/>
    </w:rPr>
  </w:style>
  <w:style w:type="paragraph" w:styleId="af2">
    <w:name w:val="Normal (Web)"/>
    <w:basedOn w:val="a"/>
    <w:uiPriority w:val="99"/>
    <w:unhideWhenUsed/>
    <w:rsid w:val="00006E2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006E27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EC17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loschilov.ZEPP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A3652E23E24885A423C1E669D7C5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D31E7-196B-47EB-8E13-64A205BC2CAB}"/>
      </w:docPartPr>
      <w:docPartBody>
        <w:p w:rsidR="003E3668" w:rsidRDefault="00C14F90">
          <w:pPr>
            <w:pStyle w:val="AEA3652E23E24885A423C1E669D7C58A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0"/>
    <w:rsid w:val="001E1782"/>
    <w:rsid w:val="003E3668"/>
    <w:rsid w:val="00400F90"/>
    <w:rsid w:val="004745FF"/>
    <w:rsid w:val="004800CC"/>
    <w:rsid w:val="00BA5C75"/>
    <w:rsid w:val="00C14F90"/>
    <w:rsid w:val="00C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3652E23E24885A423C1E669D7C58A">
    <w:name w:val="AEA3652E23E24885A423C1E669D7C58A"/>
  </w:style>
  <w:style w:type="paragraph" w:customStyle="1" w:styleId="627EB0CB3F414ABA9E33C9B4EAC86B58">
    <w:name w:val="627EB0CB3F414ABA9E33C9B4EAC86B58"/>
  </w:style>
  <w:style w:type="paragraph" w:customStyle="1" w:styleId="D6643014D2414D17826114AA2AEFBBA6">
    <w:name w:val="D6643014D2414D17826114AA2AEFBBA6"/>
  </w:style>
  <w:style w:type="paragraph" w:customStyle="1" w:styleId="63881A9F71E04BCCACCD4EFF72D0FDEB">
    <w:name w:val="63881A9F71E04BCCACCD4EFF72D0FDEB"/>
  </w:style>
  <w:style w:type="paragraph" w:customStyle="1" w:styleId="5E2827E8C3204113A4FDBA103F1ECA29">
    <w:name w:val="5E2827E8C3204113A4FDBA103F1ECA29"/>
  </w:style>
  <w:style w:type="paragraph" w:customStyle="1" w:styleId="3875DAC3015E40E49BBBD18B5BC3D2B1">
    <w:name w:val="3875DAC3015E40E49BBBD18B5BC3D2B1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5E57F8F3148BEA0C5D3C277954D60">
    <w:name w:val="3365E57F8F3148BEA0C5D3C277954D60"/>
  </w:style>
  <w:style w:type="character" w:styleId="a4">
    <w:name w:val="Strong"/>
    <w:basedOn w:val="a0"/>
    <w:uiPriority w:val="5"/>
    <w:qFormat/>
    <w:rPr>
      <w:b/>
      <w:bCs/>
    </w:rPr>
  </w:style>
  <w:style w:type="paragraph" w:customStyle="1" w:styleId="5EC121D55A3B4894B576DEF00F82F8F5">
    <w:name w:val="5EC121D55A3B4894B576DEF00F82F8F5"/>
  </w:style>
  <w:style w:type="paragraph" w:customStyle="1" w:styleId="82BA9F7E45CA478E8A0E789555C1FE31">
    <w:name w:val="82BA9F7E45CA478E8A0E789555C1FE31"/>
  </w:style>
  <w:style w:type="paragraph" w:customStyle="1" w:styleId="DA863ED09BF943C0B2A6F99FC90D9076">
    <w:name w:val="DA863ED09BF943C0B2A6F99FC90D9076"/>
  </w:style>
  <w:style w:type="paragraph" w:customStyle="1" w:styleId="5A11830A6EAB4AC28E9B0ACFE29C537A">
    <w:name w:val="5A11830A6EAB4AC28E9B0ACFE29C537A"/>
  </w:style>
  <w:style w:type="paragraph" w:customStyle="1" w:styleId="5F490A7EEDBF45D48D8A351328261CEA">
    <w:name w:val="5F490A7EEDBF45D48D8A351328261CEA"/>
  </w:style>
  <w:style w:type="paragraph" w:customStyle="1" w:styleId="8A35182A485F456085FAF6FB62620D96">
    <w:name w:val="8A35182A485F456085FAF6FB62620D96"/>
  </w:style>
  <w:style w:type="paragraph" w:customStyle="1" w:styleId="8116A140E3314FB3ACBEFBDF80E3D1D7">
    <w:name w:val="8116A140E3314FB3ACBEFBDF80E3D1D7"/>
  </w:style>
  <w:style w:type="paragraph" w:customStyle="1" w:styleId="17C5247D203A4BA581DF047FB5DC7241">
    <w:name w:val="17C5247D203A4BA581DF047FB5DC7241"/>
  </w:style>
  <w:style w:type="paragraph" w:customStyle="1" w:styleId="4E4E647B7F1A49A4999716B78DB7DD92">
    <w:name w:val="4E4E647B7F1A49A4999716B78DB7DD92"/>
  </w:style>
  <w:style w:type="paragraph" w:customStyle="1" w:styleId="89CBC301E7E745CCAC6534296FC7BE5E">
    <w:name w:val="89CBC301E7E745CCAC6534296FC7BE5E"/>
  </w:style>
  <w:style w:type="paragraph" w:customStyle="1" w:styleId="3F4B1ABD6F0D4CA387BC8438544A4EB3">
    <w:name w:val="3F4B1ABD6F0D4CA387BC8438544A4EB3"/>
  </w:style>
  <w:style w:type="paragraph" w:customStyle="1" w:styleId="29837BFE081F4CC58AC62F9A04BD7713">
    <w:name w:val="29837BFE081F4CC58AC62F9A04BD7713"/>
  </w:style>
  <w:style w:type="paragraph" w:customStyle="1" w:styleId="F0559C6A07184165815CC1F7859F037A">
    <w:name w:val="F0559C6A07184165815CC1F7859F037A"/>
  </w:style>
  <w:style w:type="paragraph" w:customStyle="1" w:styleId="6E5DEC05D5A04F7C81D173C9B2294AA1">
    <w:name w:val="6E5DEC05D5A04F7C81D173C9B2294AA1"/>
  </w:style>
  <w:style w:type="paragraph" w:customStyle="1" w:styleId="1FA80F4A399E42EFAC70CCF440487FAE">
    <w:name w:val="1FA80F4A399E42EFAC70CCF440487FAE"/>
  </w:style>
  <w:style w:type="paragraph" w:customStyle="1" w:styleId="C458FCCD225D432CB0FEC722F3D9C3A0">
    <w:name w:val="C458FCCD225D432CB0FEC722F3D9C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48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Лощилов</dc:creator>
  <cp:keywords/>
  <dc:description/>
  <cp:lastModifiedBy>Пользователь Windows</cp:lastModifiedBy>
  <cp:revision>18</cp:revision>
  <cp:lastPrinted>2017-12-08T03:16:00Z</cp:lastPrinted>
  <dcterms:created xsi:type="dcterms:W3CDTF">2018-08-28T22:46:00Z</dcterms:created>
  <dcterms:modified xsi:type="dcterms:W3CDTF">2020-05-07T07:38:00Z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